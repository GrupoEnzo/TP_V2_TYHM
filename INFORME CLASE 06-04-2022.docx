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E6" w:rsidRDefault="00EC1816" w:rsidP="00EC1816">
      <w:pPr>
        <w:pStyle w:val="Puesto1"/>
        <w:spacing w:after="0"/>
        <w:rPr>
          <w:lang w:val="de-DE"/>
        </w:rPr>
      </w:pPr>
      <w:r>
        <w:rPr>
          <w:lang w:val="de-DE"/>
        </w:rPr>
        <w:t>Modulo 1-Produccion de textos e hipertextos</w:t>
      </w:r>
    </w:p>
    <w:p w:rsidR="00EC1816" w:rsidRDefault="00EC1816" w:rsidP="00EC1816">
      <w:pPr>
        <w:pStyle w:val="Subttulo1"/>
        <w:rPr>
          <w:lang w:val="de-DE"/>
        </w:rPr>
      </w:pPr>
      <w:r>
        <w:rPr>
          <w:lang w:val="de-DE"/>
        </w:rPr>
        <w:t>Marck Up Languages</w:t>
      </w:r>
    </w:p>
    <w:p w:rsidR="00EC1816" w:rsidRDefault="00EC1816" w:rsidP="00EC1816">
      <w:pPr>
        <w:pStyle w:val="author"/>
        <w:rPr>
          <w:lang w:val="de-DE"/>
        </w:rPr>
      </w:pPr>
      <w:r>
        <w:rPr>
          <w:lang w:val="de-DE"/>
        </w:rPr>
        <w:t>Santiago Blazquez, Agostina Lencioni, Agostina Sosa, Enzo Viallet</w:t>
      </w:r>
    </w:p>
    <w:p w:rsidR="00EC1816" w:rsidRPr="00EC1816" w:rsidRDefault="00B87018" w:rsidP="00EC1816">
      <w:pPr>
        <w:pStyle w:val="address"/>
        <w:rPr>
          <w:rStyle w:val="e-mail"/>
          <w:lang w:val="de-DE"/>
        </w:rPr>
      </w:pPr>
      <w:hyperlink r:id="rId7" w:history="1">
        <w:r w:rsidR="00EC1816" w:rsidRPr="00EC1816">
          <w:rPr>
            <w:rStyle w:val="e-mail"/>
            <w:lang w:val="de-DE"/>
          </w:rPr>
          <w:t>santi98_blas@hotmail.com</w:t>
        </w:r>
      </w:hyperlink>
    </w:p>
    <w:p w:rsidR="00EC1816" w:rsidRPr="00EC1816" w:rsidRDefault="00B87018" w:rsidP="00EC1816">
      <w:pPr>
        <w:pStyle w:val="address"/>
        <w:rPr>
          <w:rStyle w:val="e-mail"/>
          <w:lang w:val="de-DE"/>
        </w:rPr>
      </w:pPr>
      <w:hyperlink r:id="rId8" w:history="1">
        <w:r w:rsidR="00EC1816" w:rsidRPr="00EC1816">
          <w:rPr>
            <w:rStyle w:val="e-mail"/>
            <w:lang w:val="de-DE"/>
          </w:rPr>
          <w:t>agostinalencioni04@gmail.com</w:t>
        </w:r>
      </w:hyperlink>
    </w:p>
    <w:p w:rsidR="00EC1816" w:rsidRPr="00716E41" w:rsidRDefault="00B87018" w:rsidP="00EC1816">
      <w:pPr>
        <w:pStyle w:val="address"/>
        <w:rPr>
          <w:rStyle w:val="e-mail"/>
          <w:lang w:val="de-DE"/>
        </w:rPr>
      </w:pPr>
      <w:hyperlink r:id="rId9" w:history="1">
        <w:r w:rsidR="00EC1816" w:rsidRPr="00EC1816">
          <w:rPr>
            <w:rStyle w:val="e-mail"/>
            <w:lang w:val="de-DE"/>
          </w:rPr>
          <w:t>agostina.sdo@gmail.com</w:t>
        </w:r>
      </w:hyperlink>
    </w:p>
    <w:p w:rsidR="00EC1816" w:rsidRPr="00716E41" w:rsidRDefault="00B87018" w:rsidP="00EC1816">
      <w:pPr>
        <w:pStyle w:val="address"/>
        <w:rPr>
          <w:rStyle w:val="e-mail"/>
          <w:lang w:val="de-DE"/>
        </w:rPr>
      </w:pPr>
      <w:hyperlink r:id="rId10" w:history="1">
        <w:r w:rsidR="00EC1816" w:rsidRPr="00EC1816">
          <w:rPr>
            <w:rStyle w:val="e-mail"/>
            <w:lang w:val="de-DE"/>
          </w:rPr>
          <w:t>enzo.viallet@enise.fr</w:t>
        </w:r>
      </w:hyperlink>
    </w:p>
    <w:p w:rsidR="00EC1816" w:rsidRDefault="00EC1816" w:rsidP="00716E41">
      <w:pPr>
        <w:pStyle w:val="abstract"/>
        <w:spacing w:after="0"/>
        <w:rPr>
          <w:rStyle w:val="e-mail"/>
          <w:lang w:val="de-DE"/>
        </w:rPr>
      </w:pPr>
      <w:r w:rsidRPr="00EC1816">
        <w:rPr>
          <w:rStyle w:val="e-mail"/>
          <w:b/>
          <w:lang w:val="de-DE"/>
        </w:rPr>
        <w:t>Abstract.</w:t>
      </w:r>
      <w:r>
        <w:rPr>
          <w:rStyle w:val="e-mail"/>
          <w:lang w:val="de-DE"/>
        </w:rPr>
        <w:t xml:space="preserve"> En este documento analizamos lo que hemos visto en clase</w:t>
      </w:r>
    </w:p>
    <w:p w:rsidR="00716E41" w:rsidRDefault="00716E41" w:rsidP="00716E41">
      <w:pPr>
        <w:pStyle w:val="keywords"/>
      </w:pPr>
      <w:r>
        <w:rPr>
          <w:b/>
        </w:rPr>
        <w:t>Keywords.</w:t>
      </w:r>
      <w:r>
        <w:t xml:space="preserve"> Tecnologías emergentes, marc</w:t>
      </w:r>
      <w:bookmarkStart w:id="0" w:name="_GoBack"/>
      <w:bookmarkEnd w:id="0"/>
      <w:r>
        <w:t>ados</w:t>
      </w:r>
    </w:p>
    <w:p w:rsidR="00A927DC" w:rsidRDefault="006E59EF" w:rsidP="00A927DC">
      <w:pPr>
        <w:pStyle w:val="heading1"/>
      </w:pPr>
      <w:r w:rsidRPr="00A927DC">
        <w:t>Introduccion</w:t>
      </w:r>
    </w:p>
    <w:p w:rsidR="003C33C4" w:rsidRPr="003C33C4" w:rsidRDefault="003C33C4" w:rsidP="003C33C4">
      <w:pPr>
        <w:rPr>
          <w:u w:val="single"/>
        </w:rPr>
      </w:pPr>
      <w:r w:rsidRPr="003C33C4">
        <w:rPr>
          <w:u w:val="single"/>
        </w:rPr>
        <w:t>INFORME DIA 06/04/2022</w:t>
      </w:r>
    </w:p>
    <w:p w:rsidR="003C33C4" w:rsidRPr="003C33C4" w:rsidRDefault="003C33C4" w:rsidP="003C33C4"/>
    <w:p w:rsidR="005B02B4" w:rsidRDefault="005B02B4" w:rsidP="005B02B4">
      <w:pPr>
        <w:rPr>
          <w:lang w:val="es-AR"/>
        </w:rPr>
      </w:pPr>
      <w:r w:rsidRPr="005B02B4">
        <w:rPr>
          <w:lang w:val="es-AR"/>
        </w:rPr>
        <w:t>En la clase del día miércoles 06/04/2022 se introdujo a los alumnos en el lenguaje de programación “html”. Se realizó el siguiente código de programación en el bloc de notas:</w:t>
      </w:r>
      <w:r>
        <w:rPr>
          <w:lang w:val="es-AR"/>
        </w:rPr>
        <w:t xml:space="preserve"> </w:t>
      </w:r>
    </w:p>
    <w:p w:rsidR="005B02B4" w:rsidRPr="005B02B4" w:rsidRDefault="005B02B4" w:rsidP="005B02B4">
      <w:pPr>
        <w:rPr>
          <w:lang w:val="es-AR"/>
        </w:rPr>
      </w:pPr>
    </w:p>
    <w:p w:rsidR="00A927DC" w:rsidRDefault="005B02B4" w:rsidP="00A927DC">
      <w:pPr>
        <w:rPr>
          <w:lang w:val="es-AR"/>
        </w:rPr>
      </w:pPr>
      <w:r w:rsidRPr="005B02B4">
        <w:rPr>
          <w:lang w:val="es-AR"/>
        </w:rPr>
        <w:drawing>
          <wp:inline distT="0" distB="0" distL="0" distR="0">
            <wp:extent cx="4392930" cy="2466462"/>
            <wp:effectExtent l="0" t="0" r="7620" b="0"/>
            <wp:docPr id="7" name="Imagen 7" descr="https://lh5.googleusercontent.com/hDAEjUf5cp75TpWEBGEoHZwWbk2DNxTEyWtc1GO2nuEevs0eiaIl06OuFoQGhdt3lN3le-aQxX2ViC-1oK_IbxtyjyJEQD5c965RBRR6pUgSNGb-eQT4J7dMv_ZAvgcWv0dBwR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5.googleusercontent.com/hDAEjUf5cp75TpWEBGEoHZwWbk2DNxTEyWtc1GO2nuEevs0eiaIl06OuFoQGhdt3lN3le-aQxX2ViC-1oK_IbxtyjyJEQD5c965RBRR6pUgSNGb-eQT4J7dMv_ZAvgcWv0dBwR4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246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2B4" w:rsidRDefault="005B02B4" w:rsidP="00A927DC">
      <w:pPr>
        <w:rPr>
          <w:lang w:val="es-AR"/>
        </w:rPr>
      </w:pPr>
    </w:p>
    <w:p w:rsidR="005B02B4" w:rsidRPr="005B02B4" w:rsidRDefault="005B02B4" w:rsidP="005B02B4">
      <w:pPr>
        <w:rPr>
          <w:lang w:val="es-AR"/>
        </w:rPr>
      </w:pPr>
      <w:r w:rsidRPr="005B02B4">
        <w:rPr>
          <w:lang w:val="es-AR"/>
        </w:rPr>
        <w:lastRenderedPageBreak/>
        <w:t xml:space="preserve">Como se observa, se utilizaron diversos comandos tales como h1,h2,h3 los cuales hacen referencia al tamaño de la letra. Otro comando utilizado es el &lt;hr&gt; que representa una línea horizontal debajo del título, &lt;body&gt; es el cuerpo del texto y &lt;head&gt; indica el título. </w:t>
      </w:r>
    </w:p>
    <w:p w:rsidR="005B02B4" w:rsidRPr="005B02B4" w:rsidRDefault="005B02B4" w:rsidP="005B02B4">
      <w:pPr>
        <w:rPr>
          <w:lang w:val="es-AR"/>
        </w:rPr>
      </w:pPr>
      <w:r w:rsidRPr="005B02B4">
        <w:rPr>
          <w:lang w:val="es-AR"/>
        </w:rPr>
        <w:t xml:space="preserve">Existen una gran cantidad de comandos que se pueden encontrar en la siguiente página web: </w:t>
      </w:r>
      <w:r w:rsidRPr="005B02B4">
        <w:rPr>
          <w:b/>
          <w:lang w:val="es-AR"/>
        </w:rPr>
        <w:t>https://www.w3.org/TR/html4/index/elements.html</w:t>
      </w:r>
    </w:p>
    <w:p w:rsidR="005B02B4" w:rsidRDefault="005B02B4" w:rsidP="005B02B4">
      <w:pPr>
        <w:rPr>
          <w:lang w:val="es-AR"/>
        </w:rPr>
      </w:pPr>
      <w:r w:rsidRPr="005B02B4">
        <w:rPr>
          <w:lang w:val="es-AR"/>
        </w:rPr>
        <w:t>El código anterior se guardó como archivo.html en el disco C de cada computadora y se visualiza de la siguiente manera en el navegador predeterminado como por ejemplo “Google Chrome”.</w:t>
      </w:r>
    </w:p>
    <w:p w:rsidR="005B02B4" w:rsidRDefault="005B02B4" w:rsidP="005B02B4">
      <w:pPr>
        <w:rPr>
          <w:lang w:val="es-AR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s-AR" w:eastAsia="es-AR"/>
        </w:rPr>
        <w:drawing>
          <wp:inline distT="0" distB="0" distL="0" distR="0">
            <wp:extent cx="4392930" cy="2473760"/>
            <wp:effectExtent l="0" t="0" r="7620" b="3175"/>
            <wp:docPr id="8" name="Imagen 8" descr="https://lh3.googleusercontent.com/XqeYO2GTxHQv0zxPKmm4TGYfgmFPI20y9w3z7PnQcnYHyNiCtMoUtUvItJxuSQM6KB-jKdBtj2xlWbWSyWFaFX40onpdkSL41vWIqd79KqdIDBFuG24DJWQmCWGGQhlHSnUVkx6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3.googleusercontent.com/XqeYO2GTxHQv0zxPKmm4TGYfgmFPI20y9w3z7PnQcnYHyNiCtMoUtUvItJxuSQM6KB-jKdBtj2xlWbWSyWFaFX40onpdkSL41vWIqd79KqdIDBFuG24DJWQmCWGGQhlHSnUVkx6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24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2B4" w:rsidRDefault="005B02B4" w:rsidP="005B02B4">
      <w:pPr>
        <w:rPr>
          <w:lang w:val="es-AR"/>
        </w:rPr>
      </w:pPr>
      <w:r w:rsidRPr="005B02B4">
        <w:rPr>
          <w:lang w:val="es-AR"/>
        </w:rPr>
        <w:t>Una vez finalizado este paso, se ingresó a la página Github.com donde se creó un perfil, el cual se llama GrupoEnzo donde se realizarán diferentes actividades en el transcurso del semestre. En el mismo se agregó a los integrantes del grupo y a los profesores de la cátedra en condición de “repositores”.</w:t>
      </w:r>
    </w:p>
    <w:p w:rsidR="005B02B4" w:rsidRDefault="005B02B4" w:rsidP="005B02B4">
      <w:pPr>
        <w:rPr>
          <w:lang w:val="es-AR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s-AR" w:eastAsia="es-AR"/>
        </w:rPr>
        <w:drawing>
          <wp:inline distT="0" distB="0" distL="0" distR="0">
            <wp:extent cx="4392930" cy="2225654"/>
            <wp:effectExtent l="0" t="0" r="7620" b="3810"/>
            <wp:docPr id="9" name="Imagen 9" descr="https://lh5.googleusercontent.com/dSbCmaQvCWVvgz_9s_jRWAExqwcMr5jPMRareDptxJCAikPeLSLj3nHi6xP8HS3CugSZTtJMRu9IIZk5fIlAyoME7qk9n4htGqm0bSAQg7i0wjfZUQr2Su20Z8df07zISxI2t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5.googleusercontent.com/dSbCmaQvCWVvgz_9s_jRWAExqwcMr5jPMRareDptxJCAikPeLSLj3nHi6xP8HS3CugSZTtJMRu9IIZk5fIlAyoME7qk9n4htGqm0bSAQg7i0wjfZUQr2Su20Z8df07zISxI2tMA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222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2B4" w:rsidRDefault="005B02B4" w:rsidP="005B02B4">
      <w:pPr>
        <w:rPr>
          <w:lang w:val="es-AR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s-AR" w:eastAsia="es-AR"/>
        </w:rPr>
        <w:lastRenderedPageBreak/>
        <w:drawing>
          <wp:inline distT="0" distB="0" distL="0" distR="0">
            <wp:extent cx="4392930" cy="2225654"/>
            <wp:effectExtent l="0" t="0" r="7620" b="3810"/>
            <wp:docPr id="10" name="Imagen 10" descr="https://lh6.googleusercontent.com/939YIK7WeFtzbLEH818-zMiy1PkD7SSM60OKFAqOoQJ-HSRKxqyrbI8i2hcm3uRDpxqfub_tWolEB6Rbm2IQ2hI6gRpzu5rCR_8EJcfbxXbNhhC8ytDPGuyvFesuIRJhl8WxhL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6.googleusercontent.com/939YIK7WeFtzbLEH818-zMiy1PkD7SSM60OKFAqOoQJ-HSRKxqyrbI8i2hcm3uRDpxqfub_tWolEB6Rbm2IQ2hI6gRpzu5rCR_8EJcfbxXbNhhC8ytDPGuyvFesuIRJhl8WxhLP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222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2B4" w:rsidRDefault="005B02B4" w:rsidP="005B02B4">
      <w:pPr>
        <w:rPr>
          <w:lang w:val="es-AR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s-AR" w:eastAsia="es-AR"/>
        </w:rPr>
        <w:drawing>
          <wp:inline distT="0" distB="0" distL="0" distR="0">
            <wp:extent cx="4392930" cy="2123493"/>
            <wp:effectExtent l="0" t="0" r="7620" b="0"/>
            <wp:docPr id="12" name="Imagen 12" descr="https://lh6.googleusercontent.com/1VaoDWSfrQ-xQikY4lrKOfGw9EZgVfNeJphpeXRizUiDsZcdyJGHfxBjUf1WJGMfyvnuUqdec20iln1h2ekuvGvZwCo9WKo1sW878iP12hFlXul5z-pG8E7h-Sh8VjXmkG42mk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lh6.googleusercontent.com/1VaoDWSfrQ-xQikY4lrKOfGw9EZgVfNeJphpeXRizUiDsZcdyJGHfxBjUf1WJGMfyvnuUqdec20iln1h2ekuvGvZwCo9WKo1sW878iP12hFlXul5z-pG8E7h-Sh8VjXmkG42mk1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212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2B4" w:rsidRDefault="005B02B4" w:rsidP="005B02B4">
      <w:pPr>
        <w:rPr>
          <w:lang w:val="es-AR"/>
        </w:rPr>
      </w:pPr>
      <w:r w:rsidRPr="005B02B4">
        <w:rPr>
          <w:lang w:val="es-AR"/>
        </w:rPr>
        <w:t>Al final se creó un código “</w:t>
      </w:r>
      <w:r w:rsidRPr="005B02B4">
        <w:rPr>
          <w:b/>
          <w:lang w:val="es-AR"/>
        </w:rPr>
        <w:t>README.md</w:t>
      </w:r>
      <w:r w:rsidRPr="005B02B4">
        <w:rPr>
          <w:lang w:val="es-AR"/>
        </w:rPr>
        <w:t>” con un título TP_V2_TYHM (versión 2) y con los nombres de los integrantes del grupo.</w:t>
      </w:r>
    </w:p>
    <w:p w:rsidR="005B02B4" w:rsidRPr="005B02B4" w:rsidRDefault="005B02B4" w:rsidP="005B02B4">
      <w:pPr>
        <w:rPr>
          <w:lang w:val="es-AR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s-AR" w:eastAsia="es-AR"/>
        </w:rPr>
        <w:lastRenderedPageBreak/>
        <w:drawing>
          <wp:inline distT="0" distB="0" distL="0" distR="0">
            <wp:extent cx="4392930" cy="2473760"/>
            <wp:effectExtent l="0" t="0" r="7620" b="3175"/>
            <wp:docPr id="13" name="Imagen 13" descr="https://lh6.googleusercontent.com/gRQj4KSbbCMOOTKxhUKsqh6XfL1m8j1n27IWietDyijWRCNbp_Dx34KWaF0xonA2NUtKUi0OjOkrbVH3DRcoIy4nR-2nT3eHBzu6_CP-Eex2lW_CZXcfZnDjNwe_J6_zGs4YqR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6.googleusercontent.com/gRQj4KSbbCMOOTKxhUKsqh6XfL1m8j1n27IWietDyijWRCNbp_Dx34KWaF0xonA2NUtKUi0OjOkrbVH3DRcoIy4nR-2nT3eHBzu6_CP-Eex2lW_CZXcfZnDjNwe_J6_zGs4YqR7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24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2B4" w:rsidRPr="005B02B4" w:rsidRDefault="005B02B4" w:rsidP="005B02B4">
      <w:pPr>
        <w:rPr>
          <w:lang w:val="es-AR"/>
        </w:rPr>
      </w:pPr>
    </w:p>
    <w:p w:rsidR="000838D1" w:rsidRDefault="000838D1" w:rsidP="000838D1">
      <w:pPr>
        <w:pStyle w:val="heading1"/>
      </w:pPr>
      <w:r>
        <w:t>El lenguaje html</w:t>
      </w:r>
    </w:p>
    <w:p w:rsidR="000838D1" w:rsidRDefault="000838D1" w:rsidP="000838D1">
      <w:pPr>
        <w:pStyle w:val="heading2"/>
        <w:spacing w:before="0"/>
      </w:pPr>
      <w:r>
        <w:t>Sitio w3ols.html</w:t>
      </w:r>
    </w:p>
    <w:p w:rsidR="000838D1" w:rsidRPr="000838D1" w:rsidRDefault="000838D1" w:rsidP="000838D1">
      <w:pPr>
        <w:pStyle w:val="heading2"/>
        <w:rPr>
          <w:lang w:val="es-AR"/>
        </w:rPr>
      </w:pPr>
      <w:r w:rsidRPr="000838D1">
        <w:rPr>
          <w:lang w:val="es-AR"/>
        </w:rPr>
        <w:t>Nuestro primer ejemplo de una pagina html</w:t>
      </w:r>
    </w:p>
    <w:p w:rsidR="000838D1" w:rsidRDefault="000838D1" w:rsidP="000838D1">
      <w:pPr>
        <w:rPr>
          <w:lang w:val="es-AR"/>
        </w:rPr>
      </w:pPr>
      <w:r>
        <w:rPr>
          <w:lang w:val="es-AR"/>
        </w:rPr>
        <w:t>Este es nuestro primer documento html creado</w:t>
      </w:r>
    </w:p>
    <w:p w:rsidR="000838D1" w:rsidRPr="000838D1" w:rsidRDefault="000838D1" w:rsidP="000838D1">
      <w:pPr>
        <w:pStyle w:val="programcode"/>
      </w:pPr>
      <w:r w:rsidRPr="000838D1">
        <w:t xml:space="preserve">&lt;html&gt; </w:t>
      </w:r>
    </w:p>
    <w:p w:rsidR="000838D1" w:rsidRPr="000838D1" w:rsidRDefault="000838D1" w:rsidP="000838D1">
      <w:pPr>
        <w:pStyle w:val="programcode"/>
      </w:pPr>
      <w:r w:rsidRPr="000838D1">
        <w:t>&lt;head&gt;</w:t>
      </w:r>
    </w:p>
    <w:p w:rsidR="000838D1" w:rsidRPr="000838D1" w:rsidRDefault="000838D1" w:rsidP="000838D1">
      <w:pPr>
        <w:pStyle w:val="programcode"/>
      </w:pPr>
      <w:r w:rsidRPr="000838D1">
        <w:t>&lt;h1&gt;</w:t>
      </w:r>
    </w:p>
    <w:p w:rsidR="000838D1" w:rsidRPr="000838D1" w:rsidRDefault="000838D1" w:rsidP="000838D1">
      <w:pPr>
        <w:pStyle w:val="programcode"/>
      </w:pPr>
      <w:r w:rsidRPr="000838D1">
        <w:t>Título</w:t>
      </w:r>
    </w:p>
    <w:p w:rsidR="000838D1" w:rsidRPr="000838D1" w:rsidRDefault="000838D1" w:rsidP="000838D1">
      <w:pPr>
        <w:pStyle w:val="programcode"/>
      </w:pPr>
      <w:r w:rsidRPr="000838D1">
        <w:t>&lt;/h1&gt;</w:t>
      </w:r>
    </w:p>
    <w:p w:rsidR="000838D1" w:rsidRPr="000838D1" w:rsidRDefault="000838D1" w:rsidP="000838D1">
      <w:pPr>
        <w:pStyle w:val="programcode"/>
      </w:pPr>
      <w:r w:rsidRPr="000838D1">
        <w:t>&lt;hr&gt;</w:t>
      </w:r>
    </w:p>
    <w:p w:rsidR="000838D1" w:rsidRPr="000838D1" w:rsidRDefault="000838D1" w:rsidP="000838D1">
      <w:pPr>
        <w:pStyle w:val="programcode"/>
      </w:pPr>
      <w:r w:rsidRPr="000838D1">
        <w:t xml:space="preserve">&lt;/head&gt; </w:t>
      </w:r>
    </w:p>
    <w:p w:rsidR="000838D1" w:rsidRPr="000838D1" w:rsidRDefault="000838D1" w:rsidP="000838D1">
      <w:pPr>
        <w:pStyle w:val="programcode"/>
      </w:pPr>
      <w:r w:rsidRPr="000838D1">
        <w:t>&lt;body&gt;</w:t>
      </w:r>
    </w:p>
    <w:p w:rsidR="000838D1" w:rsidRPr="000838D1" w:rsidRDefault="000838D1" w:rsidP="000838D1">
      <w:pPr>
        <w:pStyle w:val="programcode"/>
      </w:pPr>
      <w:r w:rsidRPr="000838D1">
        <w:t>&lt;h1&gt;</w:t>
      </w:r>
    </w:p>
    <w:p w:rsidR="000838D1" w:rsidRPr="000838D1" w:rsidRDefault="000838D1" w:rsidP="000838D1">
      <w:pPr>
        <w:pStyle w:val="programcode"/>
      </w:pPr>
      <w:r w:rsidRPr="000838D1">
        <w:t>B1abb1ab1ab1a</w:t>
      </w:r>
    </w:p>
    <w:p w:rsidR="000838D1" w:rsidRPr="000838D1" w:rsidRDefault="000838D1" w:rsidP="000838D1">
      <w:pPr>
        <w:pStyle w:val="programcode"/>
      </w:pPr>
      <w:r w:rsidRPr="000838D1">
        <w:t>&lt;/h1&gt;</w:t>
      </w:r>
    </w:p>
    <w:p w:rsidR="000838D1" w:rsidRPr="000838D1" w:rsidRDefault="000838D1" w:rsidP="000838D1">
      <w:pPr>
        <w:pStyle w:val="programcode"/>
      </w:pPr>
      <w:r w:rsidRPr="000838D1">
        <w:t>&lt;h2&gt;</w:t>
      </w:r>
    </w:p>
    <w:p w:rsidR="000838D1" w:rsidRPr="005B02B4" w:rsidRDefault="000838D1" w:rsidP="000838D1">
      <w:pPr>
        <w:pStyle w:val="programcode"/>
      </w:pPr>
      <w:r w:rsidRPr="005B02B4">
        <w:t>B1abb1ab1ab1a</w:t>
      </w:r>
    </w:p>
    <w:p w:rsidR="000838D1" w:rsidRPr="005B02B4" w:rsidRDefault="000838D1" w:rsidP="000838D1">
      <w:pPr>
        <w:pStyle w:val="programcode"/>
      </w:pPr>
      <w:r w:rsidRPr="005B02B4">
        <w:t>&lt;/h2&gt;</w:t>
      </w:r>
    </w:p>
    <w:p w:rsidR="000838D1" w:rsidRPr="005B02B4" w:rsidRDefault="000838D1" w:rsidP="000838D1">
      <w:pPr>
        <w:pStyle w:val="programcode"/>
      </w:pPr>
      <w:r w:rsidRPr="005B02B4">
        <w:t>&lt;h3&gt;</w:t>
      </w:r>
    </w:p>
    <w:p w:rsidR="000838D1" w:rsidRPr="000838D1" w:rsidRDefault="000838D1" w:rsidP="000838D1">
      <w:pPr>
        <w:pStyle w:val="programcode"/>
      </w:pPr>
      <w:r w:rsidRPr="000838D1">
        <w:t>B1abb1ab1ab1a</w:t>
      </w:r>
    </w:p>
    <w:p w:rsidR="000838D1" w:rsidRPr="000838D1" w:rsidRDefault="000838D1" w:rsidP="000838D1">
      <w:pPr>
        <w:pStyle w:val="programcode"/>
      </w:pPr>
      <w:r w:rsidRPr="000838D1">
        <w:t>&lt;/h3&gt;</w:t>
      </w:r>
    </w:p>
    <w:p w:rsidR="000838D1" w:rsidRPr="000838D1" w:rsidRDefault="000838D1" w:rsidP="000838D1">
      <w:pPr>
        <w:pStyle w:val="programcode"/>
      </w:pPr>
      <w:r w:rsidRPr="000838D1">
        <w:t>&lt;h4&gt;</w:t>
      </w:r>
    </w:p>
    <w:p w:rsidR="000838D1" w:rsidRPr="000838D1" w:rsidRDefault="000838D1" w:rsidP="000838D1">
      <w:pPr>
        <w:pStyle w:val="programcode"/>
      </w:pPr>
      <w:r w:rsidRPr="000838D1">
        <w:lastRenderedPageBreak/>
        <w:t>B1abb1ab1ab1a</w:t>
      </w:r>
    </w:p>
    <w:p w:rsidR="000838D1" w:rsidRPr="000838D1" w:rsidRDefault="000838D1" w:rsidP="000838D1">
      <w:pPr>
        <w:pStyle w:val="programcode"/>
      </w:pPr>
      <w:r w:rsidRPr="000838D1">
        <w:t>&lt;/h4&gt;</w:t>
      </w:r>
    </w:p>
    <w:p w:rsidR="000838D1" w:rsidRPr="005B02B4" w:rsidRDefault="000838D1" w:rsidP="000838D1">
      <w:pPr>
        <w:pStyle w:val="programcode"/>
      </w:pPr>
      <w:r w:rsidRPr="005B02B4">
        <w:t>&lt;/body&gt;</w:t>
      </w:r>
    </w:p>
    <w:p w:rsidR="000838D1" w:rsidRPr="005B02B4" w:rsidRDefault="000838D1" w:rsidP="000838D1">
      <w:pPr>
        <w:pStyle w:val="programcode"/>
      </w:pPr>
      <w:r w:rsidRPr="005B02B4">
        <w:t>&lt;/html&gt;</w:t>
      </w:r>
    </w:p>
    <w:p w:rsidR="00195A94" w:rsidRPr="005B02B4" w:rsidRDefault="00195A94" w:rsidP="000838D1">
      <w:pPr>
        <w:pStyle w:val="programcode"/>
      </w:pPr>
    </w:p>
    <w:p w:rsidR="00195A94" w:rsidRDefault="00195A94" w:rsidP="00195A94">
      <w:pPr>
        <w:pStyle w:val="heading1"/>
        <w:rPr>
          <w:lang w:val="es-AR"/>
        </w:rPr>
      </w:pPr>
      <w:r>
        <w:rPr>
          <w:lang w:val="es-AR"/>
        </w:rPr>
        <w:t>Forma de navegar segura</w:t>
      </w:r>
    </w:p>
    <w:p w:rsidR="00195A94" w:rsidRDefault="00195A94" w:rsidP="00195A94">
      <w:pPr>
        <w:pStyle w:val="heading1"/>
        <w:rPr>
          <w:lang w:val="es-AR"/>
        </w:rPr>
      </w:pPr>
      <w:r>
        <w:rPr>
          <w:lang w:val="es-AR"/>
        </w:rPr>
        <w:t>Sitio de github</w:t>
      </w:r>
    </w:p>
    <w:p w:rsidR="00195A94" w:rsidRPr="00195A94" w:rsidRDefault="00195A94" w:rsidP="00195A94">
      <w:pPr>
        <w:pStyle w:val="heading1"/>
        <w:rPr>
          <w:lang w:val="es-AR"/>
        </w:rPr>
      </w:pPr>
      <w:r>
        <w:rPr>
          <w:lang w:val="es-AR"/>
        </w:rPr>
        <w:t>Plantilla de la cátedra en word</w:t>
      </w:r>
    </w:p>
    <w:p w:rsidR="00EC1816" w:rsidRPr="00EC1816" w:rsidRDefault="00EC1816" w:rsidP="00EC1816">
      <w:pPr>
        <w:pStyle w:val="author"/>
        <w:rPr>
          <w:lang w:val="de-DE"/>
        </w:rPr>
      </w:pPr>
    </w:p>
    <w:sectPr w:rsidR="00EC1816" w:rsidRPr="00EC1816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018" w:rsidRDefault="00B87018">
      <w:r>
        <w:separator/>
      </w:r>
    </w:p>
  </w:endnote>
  <w:endnote w:type="continuationSeparator" w:id="0">
    <w:p w:rsidR="00B87018" w:rsidRDefault="00B87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018" w:rsidRDefault="00B87018" w:rsidP="009A40EA">
      <w:r>
        <w:separator/>
      </w:r>
    </w:p>
  </w:footnote>
  <w:footnote w:type="continuationSeparator" w:id="0">
    <w:p w:rsidR="00B87018" w:rsidRPr="009A40EA" w:rsidRDefault="00B87018" w:rsidP="009A40EA">
      <w:r>
        <w:separator/>
      </w:r>
    </w:p>
  </w:footnote>
  <w:footnote w:type="continuationNotice" w:id="1">
    <w:p w:rsidR="00B87018" w:rsidRPr="00C26F77" w:rsidRDefault="00B87018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s-AR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16"/>
    <w:rsid w:val="0000048D"/>
    <w:rsid w:val="000110D3"/>
    <w:rsid w:val="000209FE"/>
    <w:rsid w:val="000310FD"/>
    <w:rsid w:val="00035058"/>
    <w:rsid w:val="00044B21"/>
    <w:rsid w:val="00052B81"/>
    <w:rsid w:val="00061BDF"/>
    <w:rsid w:val="00083617"/>
    <w:rsid w:val="000838D1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95A94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B3B8C"/>
    <w:rsid w:val="003C33C4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531EEA"/>
    <w:rsid w:val="00544CE9"/>
    <w:rsid w:val="00550530"/>
    <w:rsid w:val="00554EB6"/>
    <w:rsid w:val="005606DF"/>
    <w:rsid w:val="0058168B"/>
    <w:rsid w:val="00590615"/>
    <w:rsid w:val="00596272"/>
    <w:rsid w:val="005B02B4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E59EF"/>
    <w:rsid w:val="006F602B"/>
    <w:rsid w:val="00701753"/>
    <w:rsid w:val="0070690C"/>
    <w:rsid w:val="00712B78"/>
    <w:rsid w:val="00715651"/>
    <w:rsid w:val="00716E41"/>
    <w:rsid w:val="0073504E"/>
    <w:rsid w:val="0073679E"/>
    <w:rsid w:val="007758E6"/>
    <w:rsid w:val="007834CA"/>
    <w:rsid w:val="00783CE4"/>
    <w:rsid w:val="007857EE"/>
    <w:rsid w:val="007871B2"/>
    <w:rsid w:val="00791866"/>
    <w:rsid w:val="00791988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7DC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87018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179F"/>
    <w:rsid w:val="00E84A60"/>
    <w:rsid w:val="00E95241"/>
    <w:rsid w:val="00E974CB"/>
    <w:rsid w:val="00EC1816"/>
    <w:rsid w:val="00ED39B1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C5712CC-6A17-4D82-B790-B1525849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Puesto1">
    <w:name w:val="Puest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Puest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styleId="NormalWeb">
    <w:name w:val="Normal (Web)"/>
    <w:basedOn w:val="Normal"/>
    <w:uiPriority w:val="99"/>
    <w:unhideWhenUsed/>
    <w:rsid w:val="006E59EF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ostinalencioni04@gmail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nti98_blas@hotmail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enzo.viallet@enise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gostina.sdo@gmail.com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iago\Downloads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2</TotalTime>
  <Pages>5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Santiago</dc:creator>
  <cp:keywords/>
  <dc:description/>
  <cp:lastModifiedBy>Santiago</cp:lastModifiedBy>
  <cp:revision>3</cp:revision>
  <cp:lastPrinted>2011-02-21T20:47:00Z</cp:lastPrinted>
  <dcterms:created xsi:type="dcterms:W3CDTF">2022-04-08T23:45:00Z</dcterms:created>
  <dcterms:modified xsi:type="dcterms:W3CDTF">2022-04-08T23:46:00Z</dcterms:modified>
</cp:coreProperties>
</file>